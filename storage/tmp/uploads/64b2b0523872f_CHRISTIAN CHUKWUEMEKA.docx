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E283E1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155DD56" w14:textId="1CA57E5E" w:rsidR="00177EE5" w:rsidRPr="00177EE5" w:rsidRDefault="00177EE5" w:rsidP="0094154D">
            <w:pPr>
              <w:pStyle w:val="NormalWeb"/>
              <w:spacing w:line="192" w:lineRule="auto"/>
              <w:jc w:val="center"/>
              <w:rPr>
                <w:sz w:val="64"/>
                <w:szCs w:val="64"/>
              </w:rPr>
            </w:pPr>
            <w:r w:rsidRPr="00177EE5">
              <w:rPr>
                <w:rFonts w:ascii="Georgia" w:hAnsi="Georgia"/>
                <w:sz w:val="64"/>
                <w:szCs w:val="64"/>
              </w:rPr>
              <w:t>CHRISTIAN CHUKWUEMEKA</w:t>
            </w:r>
          </w:p>
          <w:p w14:paraId="2B3EE368" w14:textId="7618FE36" w:rsidR="00177EE5" w:rsidRDefault="00177EE5" w:rsidP="00177EE5">
            <w:pPr>
              <w:pStyle w:val="NormalWeb"/>
            </w:pPr>
          </w:p>
          <w:p w14:paraId="3D805D2E" w14:textId="6C9CE626" w:rsidR="00692703" w:rsidRPr="00177EE5" w:rsidRDefault="00177EE5" w:rsidP="00913946">
            <w:pPr>
              <w:pStyle w:val="ContactInfo"/>
              <w:contextualSpacing w:val="0"/>
              <w:rPr>
                <w:rFonts w:cstheme="minorHAnsi"/>
                <w:sz w:val="28"/>
                <w:szCs w:val="28"/>
              </w:rPr>
            </w:pPr>
            <w:r w:rsidRPr="00177EE5">
              <w:rPr>
                <w:rFonts w:cstheme="minorHAnsi"/>
                <w:color w:val="3F3F3F"/>
                <w:sz w:val="28"/>
                <w:szCs w:val="28"/>
              </w:rPr>
              <w:t>69 WOODSIDE GARDENS LONDON</w:t>
            </w:r>
            <w:r w:rsidRPr="00177EE5">
              <w:rPr>
                <w:rFonts w:cstheme="minorHAnsi"/>
                <w:color w:val="3F3F3F"/>
                <w:sz w:val="28"/>
                <w:szCs w:val="28"/>
              </w:rPr>
              <w:t xml:space="preserve"> </w:t>
            </w:r>
            <w:r w:rsidRPr="00177EE5">
              <w:rPr>
                <w:rFonts w:cstheme="minorHAnsi"/>
                <w:color w:val="3F3F3F"/>
                <w:sz w:val="28"/>
                <w:szCs w:val="28"/>
              </w:rPr>
              <w:t>N17 6UN</w:t>
            </w:r>
            <w:r w:rsidR="00692703" w:rsidRPr="00177EE5"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008374E6" w14:textId="55DF1F98" w:rsidR="00692703" w:rsidRPr="00177EE5" w:rsidRDefault="00177EE5" w:rsidP="00913946">
            <w:pPr>
              <w:pStyle w:val="ContactInfoEmphasis"/>
              <w:contextualSpacing w:val="0"/>
              <w:rPr>
                <w:rFonts w:cstheme="minorHAnsi"/>
                <w:sz w:val="24"/>
                <w:szCs w:val="24"/>
              </w:rPr>
            </w:pPr>
            <w:r w:rsidRPr="00177EE5">
              <w:rPr>
                <w:rFonts w:cstheme="minorHAnsi"/>
                <w:sz w:val="24"/>
                <w:szCs w:val="24"/>
              </w:rPr>
              <w:t>07308 524161</w:t>
            </w:r>
            <w:r w:rsidRPr="00177EE5">
              <w:rPr>
                <w:rFonts w:cstheme="minorHAnsi"/>
                <w:sz w:val="24"/>
                <w:szCs w:val="24"/>
              </w:rPr>
              <w:t xml:space="preserve"> |</w:t>
            </w:r>
            <w:r w:rsidRPr="00177EE5">
              <w:rPr>
                <w:rFonts w:cstheme="minorHAnsi"/>
                <w:color w:val="3F3F3F"/>
                <w:sz w:val="24"/>
                <w:szCs w:val="24"/>
              </w:rPr>
              <w:t xml:space="preserve"> </w:t>
            </w:r>
            <w:r w:rsidRPr="00177EE5">
              <w:rPr>
                <w:rFonts w:cstheme="minorHAnsi"/>
                <w:sz w:val="24"/>
                <w:szCs w:val="24"/>
              </w:rPr>
              <w:t>dikec101@gmail.com</w:t>
            </w:r>
          </w:p>
        </w:tc>
      </w:tr>
      <w:tr w:rsidR="009571D8" w:rsidRPr="00CF1A49" w14:paraId="3AA21254" w14:textId="77777777" w:rsidTr="00692703">
        <w:tc>
          <w:tcPr>
            <w:tcW w:w="9360" w:type="dxa"/>
            <w:tcMar>
              <w:top w:w="432" w:type="dxa"/>
            </w:tcMar>
          </w:tcPr>
          <w:p w14:paraId="5313D643" w14:textId="29F59176" w:rsidR="00177EE5" w:rsidRPr="00177EE5" w:rsidRDefault="00177EE5" w:rsidP="00177EE5">
            <w:pPr>
              <w:outlineLvl w:val="0"/>
              <w:rPr>
                <w:rFonts w:asciiTheme="majorHAnsi" w:eastAsia="Times New Roman" w:hAnsiTheme="majorHAnsi" w:cs="Arial"/>
                <w:b/>
                <w:bCs/>
                <w:color w:val="000000" w:themeColor="text1"/>
                <w:kern w:val="36"/>
                <w:sz w:val="28"/>
                <w:szCs w:val="28"/>
                <w:lang w:eastAsia="en-GB"/>
              </w:rPr>
            </w:pPr>
            <w:r w:rsidRPr="00177EE5">
              <w:rPr>
                <w:rFonts w:asciiTheme="majorHAnsi" w:eastAsia="Times New Roman" w:hAnsiTheme="majorHAnsi" w:cs="Arial"/>
                <w:b/>
                <w:bCs/>
                <w:color w:val="000000" w:themeColor="text1"/>
                <w:kern w:val="36"/>
                <w:sz w:val="28"/>
                <w:szCs w:val="28"/>
                <w:lang w:eastAsia="en-GB"/>
              </w:rPr>
              <w:t>PROFESSIONAL SUMMARY</w:t>
            </w:r>
          </w:p>
          <w:p w14:paraId="609FBDF6" w14:textId="77777777" w:rsidR="00177EE5" w:rsidRDefault="00177EE5" w:rsidP="00177EE5">
            <w:pPr>
              <w:rPr>
                <w:rFonts w:ascii="Arial" w:hAnsi="Arial"/>
                <w:color w:val="46464E"/>
                <w:sz w:val="21"/>
                <w:szCs w:val="21"/>
                <w:shd w:val="clear" w:color="auto" w:fill="FFFFFF"/>
              </w:rPr>
            </w:pPr>
          </w:p>
          <w:p w14:paraId="2FF98F58" w14:textId="69A759CC" w:rsidR="00177EE5" w:rsidRPr="00177EE5" w:rsidRDefault="00177EE5" w:rsidP="00177EE5">
            <w:pPr>
              <w:rPr>
                <w:rFonts w:cstheme="minorHAnsi"/>
                <w:color w:val="46464E"/>
                <w:shd w:val="clear" w:color="auto" w:fill="FFFFFF"/>
              </w:rPr>
            </w:pPr>
            <w:r w:rsidRPr="00177EE5">
              <w:rPr>
                <w:rFonts w:cstheme="minorHAnsi"/>
                <w:color w:val="46464E"/>
                <w:shd w:val="clear" w:color="auto" w:fill="FFFFFF"/>
              </w:rPr>
              <w:t xml:space="preserve">Innovative Web Developer with 12 years of experience in website design and Software development. Demonstrated talent for front and back-end web development to optimize online presence. Seasoned expert in languages such as HTML, CSS, </w:t>
            </w:r>
            <w:proofErr w:type="spellStart"/>
            <w:r w:rsidRPr="00177EE5">
              <w:rPr>
                <w:rFonts w:cstheme="minorHAnsi"/>
                <w:color w:val="46464E"/>
                <w:shd w:val="clear" w:color="auto" w:fill="FFFFFF"/>
              </w:rPr>
              <w:t>J</w:t>
            </w:r>
            <w:r>
              <w:rPr>
                <w:rFonts w:cstheme="minorHAnsi"/>
                <w:color w:val="46464E"/>
                <w:shd w:val="clear" w:color="auto" w:fill="FFFFFF"/>
              </w:rPr>
              <w:t>Q</w:t>
            </w:r>
            <w:r w:rsidRPr="00177EE5">
              <w:rPr>
                <w:rFonts w:cstheme="minorHAnsi"/>
                <w:color w:val="46464E"/>
                <w:shd w:val="clear" w:color="auto" w:fill="FFFFFF"/>
              </w:rPr>
              <w:t>uery</w:t>
            </w:r>
            <w:proofErr w:type="spellEnd"/>
            <w:r w:rsidRPr="00177EE5">
              <w:rPr>
                <w:rFonts w:cstheme="minorHAnsi"/>
                <w:color w:val="46464E"/>
                <w:shd w:val="clear" w:color="auto" w:fill="FFFFFF"/>
              </w:rPr>
              <w:t>, MySQL, Flutter and PHP as well as scripting languages Angular and JavaScript.</w:t>
            </w:r>
          </w:p>
          <w:p w14:paraId="78E314CE" w14:textId="6CD9D831" w:rsidR="001755A8" w:rsidRPr="00CF1A49" w:rsidRDefault="001755A8" w:rsidP="00913946">
            <w:pPr>
              <w:contextualSpacing w:val="0"/>
            </w:pPr>
          </w:p>
        </w:tc>
      </w:tr>
    </w:tbl>
    <w:p w14:paraId="76A60524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D390E72BAFE714C8E4EE037AF8EF38A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2062F4" w:rsidRPr="00CF1A49" w14:paraId="7EC8DDE4" w14:textId="77777777" w:rsidTr="002062F4">
        <w:trPr>
          <w:trHeight w:val="1350"/>
        </w:trPr>
        <w:tc>
          <w:tcPr>
            <w:tcW w:w="9337" w:type="dxa"/>
          </w:tcPr>
          <w:p w14:paraId="71F73A3B" w14:textId="77777777" w:rsidR="002062F4" w:rsidRPr="00CF1A49" w:rsidRDefault="002062F4" w:rsidP="0097360F">
            <w:pPr>
              <w:pStyle w:val="Heading3"/>
              <w:contextualSpacing w:val="0"/>
              <w:outlineLvl w:val="2"/>
            </w:pPr>
            <w:r>
              <w:t>July 2011</w:t>
            </w:r>
            <w:r w:rsidRPr="00CF1A49">
              <w:t xml:space="preserve"> – </w:t>
            </w:r>
            <w:r>
              <w:t>March 2015</w:t>
            </w:r>
          </w:p>
          <w:p w14:paraId="3481ECDC" w14:textId="77777777" w:rsidR="002062F4" w:rsidRPr="00CF1A49" w:rsidRDefault="002062F4" w:rsidP="0097360F">
            <w:pPr>
              <w:pStyle w:val="Heading2"/>
              <w:contextualSpacing w:val="0"/>
              <w:outlineLvl w:val="1"/>
            </w:pPr>
            <w:r>
              <w:t>Front End developer</w:t>
            </w:r>
            <w:r w:rsidRPr="00CF1A49">
              <w:t xml:space="preserve">, </w:t>
            </w:r>
            <w:r>
              <w:rPr>
                <w:rStyle w:val="SubtleReference"/>
              </w:rPr>
              <w:t>Nysut it solution</w:t>
            </w:r>
          </w:p>
          <w:p w14:paraId="567ED172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Conducted unit testing to deliver optimal browser functionality.</w:t>
            </w:r>
          </w:p>
          <w:p w14:paraId="5A35F534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Crafted SEO strategy and intuitive interface for site to achieve prominent rankings across top browser platforms.</w:t>
            </w:r>
          </w:p>
          <w:p w14:paraId="630CB038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Employed coding practices based on commonly accepted standards to establish site layout and user interface.</w:t>
            </w:r>
          </w:p>
          <w:p w14:paraId="78D1367F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Developed user-oriented visuals and features using front-end languages to increase site traffic.</w:t>
            </w:r>
          </w:p>
          <w:p w14:paraId="51C36CB7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Conceived and built optimized landing pages in HTML and CSS for integration and cross-browser compatibility.</w:t>
            </w:r>
          </w:p>
          <w:p w14:paraId="512E80E5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Collaborated with in-house web designers to create sleek and innovative UI design.</w:t>
            </w:r>
          </w:p>
          <w:p w14:paraId="0013B7EC" w14:textId="4AA5B996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Planned and engineered RESTful web services </w:t>
            </w:r>
            <w:r>
              <w:rPr>
                <w:rFonts w:ascii="Arial" w:hAnsi="Arial" w:cs="Arial"/>
                <w:color w:val="46464E"/>
                <w:sz w:val="21"/>
                <w:szCs w:val="21"/>
                <w:lang w:val="en-US"/>
              </w:rPr>
              <w:t xml:space="preserve">using AWS SERVER </w:t>
            </w:r>
            <w:r>
              <w:rPr>
                <w:rFonts w:ascii="Arial" w:hAnsi="Arial" w:cs="Arial"/>
                <w:color w:val="46464E"/>
                <w:sz w:val="21"/>
                <w:szCs w:val="21"/>
              </w:rPr>
              <w:t>to manipulate dynamic datasets.</w:t>
            </w:r>
          </w:p>
          <w:p w14:paraId="0F838D56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Delivered user support to clients to train, educate and answer questions.</w:t>
            </w:r>
          </w:p>
          <w:p w14:paraId="44D1E35A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Reviewed code to validate structures, assess security and verify browser, device and operating system compatibility.</w:t>
            </w:r>
          </w:p>
          <w:p w14:paraId="430BC34A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Maintained strict budgetary and scheduling guidelines to satisfy customers with high-quality, targeted designs.</w:t>
            </w:r>
          </w:p>
          <w:p w14:paraId="354FBC1C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Completed full redesigns of existing websites to improve navigation, enhance visuals and strengthen search engine rankings.</w:t>
            </w:r>
          </w:p>
          <w:p w14:paraId="4EF049EC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Trained and supervised 5 team members for ongoing Web Application projects.</w:t>
            </w:r>
          </w:p>
          <w:p w14:paraId="7350D512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Collected, defined and translated user requirements into project designs and implementation plans.</w:t>
            </w:r>
          </w:p>
          <w:p w14:paraId="7F0B1AC8" w14:textId="77777777" w:rsidR="00BE338C" w:rsidRDefault="00BE338C" w:rsidP="00BE338C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75" w:afterAutospacing="0"/>
              <w:ind w:left="90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Created powerful Content Management Systems to serve as interface for client.</w:t>
            </w:r>
          </w:p>
          <w:p w14:paraId="77687E79" w14:textId="3E1ED849" w:rsidR="002062F4" w:rsidRPr="00BE338C" w:rsidRDefault="002062F4" w:rsidP="0097360F">
            <w:pPr>
              <w:contextualSpacing w:val="0"/>
              <w:rPr>
                <w:lang w:val="en-NG"/>
              </w:rPr>
            </w:pPr>
          </w:p>
        </w:tc>
      </w:tr>
      <w:tr w:rsidR="002062F4" w:rsidRPr="00CF1A49" w14:paraId="5230FFC9" w14:textId="77777777" w:rsidTr="0097360F">
        <w:tc>
          <w:tcPr>
            <w:tcW w:w="9337" w:type="dxa"/>
            <w:tcMar>
              <w:top w:w="216" w:type="dxa"/>
            </w:tcMar>
          </w:tcPr>
          <w:p w14:paraId="7AF5706E" w14:textId="77777777" w:rsidR="002062F4" w:rsidRPr="00CF1A49" w:rsidRDefault="002062F4" w:rsidP="0097360F">
            <w:pPr>
              <w:pStyle w:val="Heading3"/>
              <w:contextualSpacing w:val="0"/>
              <w:outlineLvl w:val="2"/>
            </w:pPr>
            <w:r>
              <w:t>July 2011</w:t>
            </w:r>
            <w:r w:rsidRPr="00CF1A49">
              <w:t xml:space="preserve"> – </w:t>
            </w:r>
            <w:r>
              <w:t>March 2015</w:t>
            </w:r>
          </w:p>
          <w:p w14:paraId="34E72EDD" w14:textId="77777777" w:rsidR="002062F4" w:rsidRPr="00CF1A49" w:rsidRDefault="002062F4" w:rsidP="0097360F">
            <w:pPr>
              <w:pStyle w:val="Heading2"/>
              <w:contextualSpacing w:val="0"/>
              <w:outlineLvl w:val="1"/>
            </w:pPr>
            <w:r>
              <w:t>Front End developer</w:t>
            </w:r>
            <w:r w:rsidRPr="00CF1A49">
              <w:t xml:space="preserve">, </w:t>
            </w:r>
            <w:r>
              <w:rPr>
                <w:rStyle w:val="SubtleReference"/>
              </w:rPr>
              <w:t>Nysut it solution</w:t>
            </w:r>
          </w:p>
          <w:p w14:paraId="384563C1" w14:textId="5CB8DC7E" w:rsidR="002062F4" w:rsidRPr="002062F4" w:rsidRDefault="002062F4" w:rsidP="002062F4">
            <w:pPr>
              <w:pStyle w:val="public-draftstyledefault-unorderedlistitem"/>
              <w:numPr>
                <w:ilvl w:val="0"/>
                <w:numId w:val="15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Collaborated with stakeholders during development processes to confirm creative proposals and design best practices.</w:t>
            </w:r>
          </w:p>
          <w:p w14:paraId="70FA1C26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5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Contributed to projects within Scrum project management environments.</w:t>
            </w:r>
          </w:p>
          <w:p w14:paraId="4616CA27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5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lastRenderedPageBreak/>
              <w:t>Worked cooperatively with client services, sales and design team in deadline-driven environment.</w:t>
            </w:r>
          </w:p>
          <w:p w14:paraId="735606D1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5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Coded using HTML, CSS and JavaScript to develop features for both mobile and desktop platforms.</w:t>
            </w:r>
          </w:p>
          <w:p w14:paraId="46507929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5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Teamed on user-centric design strategy in translation of UX and business requirements into coded solutions.</w:t>
            </w:r>
          </w:p>
          <w:p w14:paraId="1844EFD7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5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Advocated for well-tested and documented, high quality code.</w:t>
            </w:r>
          </w:p>
          <w:p w14:paraId="27B1CBB2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5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Transformed native applications into mobile-friendly products.</w:t>
            </w:r>
          </w:p>
          <w:p w14:paraId="6AE0352B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5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Produced websites compatible with multiple browsers.</w:t>
            </w:r>
          </w:p>
          <w:p w14:paraId="366493BB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5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Performed user experience quality assurance testing to identify and remedy shortcomings.</w:t>
            </w:r>
          </w:p>
          <w:p w14:paraId="23FD945A" w14:textId="3D9D75B1" w:rsidR="002062F4" w:rsidRPr="002062F4" w:rsidRDefault="002062F4" w:rsidP="0097360F">
            <w:pPr>
              <w:rPr>
                <w:lang w:val="en-NG"/>
              </w:rPr>
            </w:pPr>
          </w:p>
        </w:tc>
      </w:tr>
      <w:tr w:rsidR="002062F4" w:rsidRPr="00CF1A49" w14:paraId="5D7648E8" w14:textId="77777777" w:rsidTr="002062F4">
        <w:trPr>
          <w:trHeight w:val="82"/>
        </w:trPr>
        <w:tc>
          <w:tcPr>
            <w:tcW w:w="9337" w:type="dxa"/>
          </w:tcPr>
          <w:p w14:paraId="4AF61451" w14:textId="656C8D13" w:rsidR="002062F4" w:rsidRPr="00CF1A49" w:rsidRDefault="002062F4" w:rsidP="002062F4">
            <w:pPr>
              <w:pStyle w:val="Heading3"/>
              <w:contextualSpacing w:val="0"/>
            </w:pPr>
          </w:p>
        </w:tc>
      </w:tr>
      <w:tr w:rsidR="002062F4" w:rsidRPr="00CF1A49" w14:paraId="50B7C300" w14:textId="77777777" w:rsidTr="002062F4">
        <w:tc>
          <w:tcPr>
            <w:tcW w:w="9337" w:type="dxa"/>
            <w:tcMar>
              <w:top w:w="216" w:type="dxa"/>
            </w:tcMar>
          </w:tcPr>
          <w:p w14:paraId="5F7EEAA2" w14:textId="756A4AFD" w:rsidR="002062F4" w:rsidRPr="00CF1A49" w:rsidRDefault="002062F4" w:rsidP="002062F4">
            <w:pPr>
              <w:pStyle w:val="Heading3"/>
              <w:contextualSpacing w:val="0"/>
              <w:outlineLvl w:val="2"/>
            </w:pPr>
            <w:r>
              <w:t>May</w:t>
            </w:r>
            <w:r>
              <w:t xml:space="preserve"> </w:t>
            </w:r>
            <w:r>
              <w:t>2009</w:t>
            </w:r>
            <w:r w:rsidRPr="00CF1A49">
              <w:t xml:space="preserve"> – </w:t>
            </w:r>
            <w:r>
              <w:t>June</w:t>
            </w:r>
            <w:r>
              <w:t xml:space="preserve"> </w:t>
            </w:r>
            <w:r>
              <w:t>2011</w:t>
            </w:r>
          </w:p>
          <w:p w14:paraId="22FC3654" w14:textId="61E38593" w:rsidR="002062F4" w:rsidRPr="00CF1A49" w:rsidRDefault="002062F4" w:rsidP="002062F4">
            <w:pPr>
              <w:pStyle w:val="Heading2"/>
              <w:contextualSpacing w:val="0"/>
              <w:outlineLvl w:val="1"/>
            </w:pPr>
            <w:r>
              <w:t>F</w:t>
            </w:r>
            <w:r>
              <w:t>reelance Web developer</w:t>
            </w:r>
          </w:p>
          <w:p w14:paraId="08244C5A" w14:textId="20BDDC5E" w:rsidR="002062F4" w:rsidRPr="002062F4" w:rsidRDefault="002062F4" w:rsidP="002062F4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Planned website development, converting mockups into usable web presence with HTML, JavaScript, AJAX and JSON coding.</w:t>
            </w:r>
          </w:p>
          <w:p w14:paraId="7391CC05" w14:textId="14E45C34" w:rsidR="002062F4" w:rsidRPr="002062F4" w:rsidRDefault="002062F4" w:rsidP="002062F4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Provided front-end website development using WordPress and 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  <w:lang w:val="en-US"/>
              </w:rPr>
              <w:t>Dreamweaver</w:t>
            </w: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.</w:t>
            </w:r>
          </w:p>
          <w:p w14:paraId="3B4CC5EA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Collaborated with marketing, representing web team to establish project goals, projections and milestones.</w:t>
            </w:r>
          </w:p>
          <w:p w14:paraId="0B5183A5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Designed, implemented and monitored web pages, plugins and functionality for continuous improvement.</w:t>
            </w:r>
          </w:p>
          <w:p w14:paraId="5133F80E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Pulled from PHP, SQL, JavaScript and other back-end library knowledge to bolster programming resources.</w:t>
            </w:r>
          </w:p>
          <w:p w14:paraId="51C003E2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Provided security maintenance and patching on website interface to maintain viability after launch.</w:t>
            </w:r>
          </w:p>
          <w:p w14:paraId="4E61C3ED" w14:textId="77777777" w:rsidR="002062F4" w:rsidRPr="002062F4" w:rsidRDefault="002062F4" w:rsidP="002062F4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062F4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Built and styled new mobile-friendly websites, transitioning legacy presentations to simultaneous easy-to-use versions.</w:t>
            </w:r>
          </w:p>
          <w:p w14:paraId="57ED969C" w14:textId="5196C985" w:rsidR="002062F4" w:rsidRPr="002062F4" w:rsidRDefault="002062F4" w:rsidP="002062F4">
            <w:pPr>
              <w:rPr>
                <w:lang w:val="en-NG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3C717439E32527418E6AF3B8FE7BD494"/>
        </w:placeholder>
        <w:temporary/>
        <w:showingPlcHdr/>
        <w15:appearance w15:val="hidden"/>
      </w:sdtPr>
      <w:sdtContent>
        <w:p w14:paraId="34C0B92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6E89142" w14:textId="77777777" w:rsidTr="00D66A52">
        <w:tc>
          <w:tcPr>
            <w:tcW w:w="9355" w:type="dxa"/>
          </w:tcPr>
          <w:p w14:paraId="608C0B6C" w14:textId="48FEE753" w:rsidR="001D0BF1" w:rsidRPr="00CF1A49" w:rsidRDefault="0094154D" w:rsidP="001D0BF1">
            <w:pPr>
              <w:pStyle w:val="Heading3"/>
              <w:contextualSpacing w:val="0"/>
              <w:outlineLvl w:val="2"/>
            </w:pPr>
            <w:r>
              <w:t>July 2001</w:t>
            </w:r>
          </w:p>
          <w:p w14:paraId="2B646E4F" w14:textId="067BFF43" w:rsidR="007538DC" w:rsidRPr="00CF1A49" w:rsidRDefault="0094154D" w:rsidP="0094154D">
            <w:pPr>
              <w:pStyle w:val="Heading2"/>
              <w:contextualSpacing w:val="0"/>
            </w:pPr>
            <w:r>
              <w:t>HIgh school certificate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West african examination council</w:t>
            </w:r>
          </w:p>
        </w:tc>
      </w:tr>
      <w:tr w:rsidR="00F61DF9" w:rsidRPr="00CF1A49" w14:paraId="4B16DE91" w14:textId="77777777" w:rsidTr="00F61DF9">
        <w:tc>
          <w:tcPr>
            <w:tcW w:w="9355" w:type="dxa"/>
            <w:tcMar>
              <w:top w:w="216" w:type="dxa"/>
            </w:tcMar>
          </w:tcPr>
          <w:p w14:paraId="63197288" w14:textId="0EF331DA" w:rsidR="00F61DF9" w:rsidRPr="00CF1A49" w:rsidRDefault="0094154D" w:rsidP="00F61DF9">
            <w:pPr>
              <w:pStyle w:val="Heading3"/>
              <w:contextualSpacing w:val="0"/>
              <w:outlineLvl w:val="2"/>
            </w:pPr>
            <w:r>
              <w:t>August 2006</w:t>
            </w:r>
          </w:p>
          <w:p w14:paraId="39F42019" w14:textId="77777777" w:rsidR="00F61DF9" w:rsidRDefault="0094154D" w:rsidP="0094154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B.S.C Business Administration &amp; Management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Abia State university</w:t>
            </w:r>
          </w:p>
          <w:p w14:paraId="0353C491" w14:textId="77777777" w:rsidR="0094154D" w:rsidRDefault="0094154D" w:rsidP="0094154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3FA893C4" w14:textId="7A6562AA" w:rsidR="0094154D" w:rsidRPr="00CF1A49" w:rsidRDefault="0094154D" w:rsidP="0094154D">
            <w:pPr>
              <w:pStyle w:val="Heading3"/>
              <w:contextualSpacing w:val="0"/>
              <w:outlineLvl w:val="2"/>
            </w:pPr>
            <w:r>
              <w:t>January</w:t>
            </w:r>
            <w:r>
              <w:t xml:space="preserve"> 200</w:t>
            </w:r>
            <w:r>
              <w:t>9</w:t>
            </w:r>
          </w:p>
          <w:p w14:paraId="0DE952B7" w14:textId="0AC0A1C9" w:rsidR="0094154D" w:rsidRDefault="0094154D" w:rsidP="0094154D">
            <w:pPr>
              <w:pStyle w:val="Heading2"/>
              <w:contextualSpacing w:val="0"/>
            </w:pPr>
            <w:r>
              <w:t>Karrox</w:t>
            </w:r>
            <w:r w:rsidRPr="00CF1A49">
              <w:t xml:space="preserve">, </w:t>
            </w:r>
            <w:r w:rsidR="00496401">
              <w:rPr>
                <w:rStyle w:val="SubtleReference"/>
              </w:rPr>
              <w:t>Software Development</w:t>
            </w:r>
          </w:p>
        </w:tc>
      </w:tr>
    </w:tbl>
    <w:p w14:paraId="4A7A4361" w14:textId="77777777" w:rsidR="00BE338C" w:rsidRDefault="00BE338C" w:rsidP="00486277">
      <w:pPr>
        <w:pStyle w:val="Heading1"/>
      </w:pPr>
    </w:p>
    <w:p w14:paraId="3D9AD4EA" w14:textId="77777777" w:rsidR="00BE338C" w:rsidRDefault="00BE338C" w:rsidP="00486277">
      <w:pPr>
        <w:pStyle w:val="Heading1"/>
      </w:pPr>
    </w:p>
    <w:p w14:paraId="70EFF1CE" w14:textId="77777777" w:rsidR="00BE338C" w:rsidRDefault="00BE338C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C432E1651746694AB1EE6C016C3910F4"/>
        </w:placeholder>
        <w:temporary/>
        <w:showingPlcHdr/>
        <w15:appearance w15:val="hidden"/>
      </w:sdtPr>
      <w:sdtContent>
        <w:p w14:paraId="47654155" w14:textId="77E6EBC6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B354D44" w14:textId="77777777" w:rsidTr="00CF1A49">
        <w:tc>
          <w:tcPr>
            <w:tcW w:w="4675" w:type="dxa"/>
          </w:tcPr>
          <w:p w14:paraId="0A6A6283" w14:textId="77777777" w:rsidR="00496401" w:rsidRDefault="00496401" w:rsidP="00496401">
            <w:pPr>
              <w:pStyle w:val="ListBullet"/>
              <w:contextualSpacing w:val="0"/>
            </w:pPr>
            <w:r>
              <w:t>PHP</w:t>
            </w:r>
          </w:p>
          <w:p w14:paraId="45E05CE4" w14:textId="77777777" w:rsidR="00496401" w:rsidRPr="00496401" w:rsidRDefault="00496401" w:rsidP="00496401">
            <w:pPr>
              <w:pStyle w:val="ListBullet"/>
              <w:contextualSpacing w:val="0"/>
            </w:pPr>
            <w:r w:rsidRPr="00496401">
              <w:rPr>
                <w:rFonts w:ascii="ArialUnicodeMS" w:eastAsia="ArialUnicodeMS" w:hAnsi="ArialUnicodeMS" w:cs="ArialUnicodeMS" w:hint="eastAsia"/>
                <w:sz w:val="20"/>
                <w:szCs w:val="20"/>
              </w:rPr>
              <w:t>Figma (Software)</w:t>
            </w:r>
          </w:p>
          <w:p w14:paraId="77F1EC9A" w14:textId="77777777" w:rsidR="00496401" w:rsidRPr="00496401" w:rsidRDefault="00496401" w:rsidP="00496401">
            <w:pPr>
              <w:pStyle w:val="ListBullet"/>
              <w:contextualSpacing w:val="0"/>
            </w:pPr>
            <w:r w:rsidRPr="00496401">
              <w:rPr>
                <w:rFonts w:ascii="ArialUnicodeMS" w:eastAsia="ArialUnicodeMS" w:hAnsi="ArialUnicodeMS" w:cs="ArialUnicodeMS" w:hint="eastAsia"/>
                <w:sz w:val="20"/>
                <w:szCs w:val="20"/>
              </w:rPr>
              <w:t xml:space="preserve">Flutter </w:t>
            </w:r>
          </w:p>
          <w:p w14:paraId="16C5DF6E" w14:textId="2BDC6271" w:rsidR="001F4E6D" w:rsidRPr="00496401" w:rsidRDefault="00496401" w:rsidP="00496401">
            <w:pPr>
              <w:pStyle w:val="ListBullet"/>
              <w:contextualSpacing w:val="0"/>
            </w:pPr>
            <w:r w:rsidRPr="00496401">
              <w:rPr>
                <w:rFonts w:ascii="ArialUnicodeMS" w:eastAsia="ArialUnicodeMS" w:hAnsi="ArialUnicodeMS" w:cs="ArialUnicodeMS" w:hint="eastAsia"/>
                <w:sz w:val="20"/>
                <w:szCs w:val="20"/>
              </w:rPr>
              <w:t xml:space="preserve">HTML and HTML5 Scripting </w:t>
            </w:r>
          </w:p>
          <w:p w14:paraId="40B9624A" w14:textId="5B535E2C" w:rsidR="00496401" w:rsidRPr="00496401" w:rsidRDefault="00496401" w:rsidP="00496401">
            <w:pPr>
              <w:pStyle w:val="ListBullet"/>
              <w:contextualSpacing w:val="0"/>
            </w:pPr>
            <w:r>
              <w:rPr>
                <w:rFonts w:ascii="ArialUnicodeMS" w:eastAsia="ArialUnicodeMS" w:hAnsi="ArialUnicodeMS" w:cs="ArialUnicodeMS"/>
                <w:sz w:val="20"/>
                <w:szCs w:val="20"/>
              </w:rPr>
              <w:t>JavaScript</w:t>
            </w:r>
          </w:p>
          <w:p w14:paraId="689D3DC1" w14:textId="77777777" w:rsidR="00496401" w:rsidRPr="00496401" w:rsidRDefault="00496401" w:rsidP="00496401">
            <w:pPr>
              <w:pStyle w:val="ListBullet"/>
              <w:contextualSpacing w:val="0"/>
            </w:pPr>
            <w:r>
              <w:rPr>
                <w:rFonts w:ascii="ArialUnicodeMS" w:eastAsia="ArialUnicodeMS" w:hAnsi="ArialUnicodeMS" w:cs="ArialUnicodeMS"/>
                <w:sz w:val="20"/>
                <w:szCs w:val="20"/>
              </w:rPr>
              <w:t>WordPress</w:t>
            </w:r>
          </w:p>
          <w:p w14:paraId="4AFA8C95" w14:textId="77777777" w:rsidR="00496401" w:rsidRDefault="00496401" w:rsidP="00496401">
            <w:pPr>
              <w:pStyle w:val="ListBullet"/>
              <w:contextualSpacing w:val="0"/>
            </w:pPr>
            <w:r>
              <w:t>Laravel</w:t>
            </w:r>
          </w:p>
          <w:p w14:paraId="10069691" w14:textId="43029C9F" w:rsidR="00496401" w:rsidRPr="006E1507" w:rsidRDefault="00496401" w:rsidP="00496401">
            <w:pPr>
              <w:pStyle w:val="ListBullet"/>
              <w:contextualSpacing w:val="0"/>
            </w:pPr>
            <w:r>
              <w:t>CodeIgniter</w:t>
            </w:r>
          </w:p>
        </w:tc>
        <w:tc>
          <w:tcPr>
            <w:tcW w:w="4675" w:type="dxa"/>
            <w:tcMar>
              <w:left w:w="360" w:type="dxa"/>
            </w:tcMar>
          </w:tcPr>
          <w:p w14:paraId="0812AC76" w14:textId="77777777" w:rsidR="00496401" w:rsidRPr="00496401" w:rsidRDefault="00496401" w:rsidP="00496401">
            <w:pPr>
              <w:pStyle w:val="ListBullet"/>
              <w:contextualSpacing w:val="0"/>
            </w:pPr>
            <w:r w:rsidRPr="00496401">
              <w:rPr>
                <w:rFonts w:ascii="ArialUnicodeMS" w:eastAsia="ArialUnicodeMS" w:hAnsi="ArialUnicodeMS" w:cs="ArialUnicodeMS" w:hint="eastAsia"/>
                <w:sz w:val="20"/>
                <w:szCs w:val="20"/>
              </w:rPr>
              <w:t xml:space="preserve">Angular </w:t>
            </w:r>
          </w:p>
          <w:p w14:paraId="6B0B64E7" w14:textId="77777777" w:rsidR="00496401" w:rsidRPr="00496401" w:rsidRDefault="00496401" w:rsidP="00496401">
            <w:pPr>
              <w:pStyle w:val="ListBullet"/>
              <w:contextualSpacing w:val="0"/>
            </w:pPr>
            <w:r w:rsidRPr="00496401">
              <w:rPr>
                <w:rFonts w:ascii="ArialUnicodeMS" w:eastAsia="ArialUnicodeMS" w:hAnsi="ArialUnicodeMS" w:cs="ArialUnicodeMS" w:hint="eastAsia"/>
                <w:sz w:val="20"/>
                <w:szCs w:val="20"/>
              </w:rPr>
              <w:t xml:space="preserve">CSS </w:t>
            </w:r>
          </w:p>
          <w:p w14:paraId="5B48D80E" w14:textId="732EF21E" w:rsidR="00496401" w:rsidRDefault="00496401" w:rsidP="00496401">
            <w:pPr>
              <w:pStyle w:val="ListBullet"/>
              <w:contextualSpacing w:val="0"/>
            </w:pPr>
            <w:r w:rsidRPr="00496401">
              <w:rPr>
                <w:rFonts w:ascii="ArialUnicodeMS" w:eastAsia="ArialUnicodeMS" w:hAnsi="ArialUnicodeMS" w:cs="ArialUnicodeMS" w:hint="eastAsia"/>
                <w:sz w:val="20"/>
                <w:szCs w:val="20"/>
              </w:rPr>
              <w:t xml:space="preserve">Mobile Applications </w:t>
            </w:r>
          </w:p>
          <w:p w14:paraId="0FB0094F" w14:textId="77777777" w:rsidR="001E3120" w:rsidRDefault="00496401" w:rsidP="00496401">
            <w:pPr>
              <w:pStyle w:val="ListBullet"/>
              <w:contextualSpacing w:val="0"/>
            </w:pPr>
            <w:r>
              <w:t>MySQL</w:t>
            </w:r>
          </w:p>
          <w:p w14:paraId="2F09ADA1" w14:textId="77777777" w:rsidR="00496401" w:rsidRDefault="00496401" w:rsidP="00496401">
            <w:pPr>
              <w:pStyle w:val="ListBullet"/>
              <w:contextualSpacing w:val="0"/>
            </w:pPr>
            <w:r>
              <w:t>XML</w:t>
            </w:r>
          </w:p>
          <w:p w14:paraId="3A7A4094" w14:textId="77777777" w:rsidR="00496401" w:rsidRDefault="00496401" w:rsidP="00496401">
            <w:pPr>
              <w:pStyle w:val="ListBullet"/>
              <w:contextualSpacing w:val="0"/>
            </w:pPr>
            <w:r>
              <w:t>MS SQL</w:t>
            </w:r>
          </w:p>
          <w:p w14:paraId="33D7DF82" w14:textId="77777777" w:rsidR="00496401" w:rsidRDefault="00496401" w:rsidP="00496401">
            <w:pPr>
              <w:pStyle w:val="ListBullet"/>
              <w:contextualSpacing w:val="0"/>
            </w:pPr>
            <w:proofErr w:type="spellStart"/>
            <w:r>
              <w:t>JQuery</w:t>
            </w:r>
            <w:proofErr w:type="spellEnd"/>
          </w:p>
          <w:p w14:paraId="531DD9B1" w14:textId="3CE5065D" w:rsidR="00BE338C" w:rsidRPr="006E1507" w:rsidRDefault="00BE338C" w:rsidP="00496401">
            <w:pPr>
              <w:pStyle w:val="ListBullet"/>
              <w:contextualSpacing w:val="0"/>
            </w:pPr>
            <w:r>
              <w:t>AWS</w:t>
            </w:r>
          </w:p>
        </w:tc>
      </w:tr>
    </w:tbl>
    <w:sdt>
      <w:sdtPr>
        <w:alias w:val="Activities:"/>
        <w:tag w:val="Activities:"/>
        <w:id w:val="1223332893"/>
        <w:placeholder>
          <w:docPart w:val="4CF91513FEC69F4C9219A9B3B3798A6F"/>
        </w:placeholder>
        <w:temporary/>
        <w:showingPlcHdr/>
        <w15:appearance w15:val="hidden"/>
      </w:sdtPr>
      <w:sdtContent>
        <w:p w14:paraId="06E20E1C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F839580" w14:textId="2A3CDAD6" w:rsidR="00496401" w:rsidRPr="00496401" w:rsidRDefault="00496401" w:rsidP="00496401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Over the years I have gain strength in the following areas: </w:t>
      </w:r>
      <w:r w:rsidRPr="00496401">
        <w:rPr>
          <w:rFonts w:eastAsia="Times New Roman" w:cstheme="minorHAnsi"/>
          <w:lang w:eastAsia="en-GB"/>
        </w:rPr>
        <w:t>Website optimization</w:t>
      </w:r>
      <w:r>
        <w:rPr>
          <w:rFonts w:eastAsia="Times New Roman" w:cstheme="minorHAnsi"/>
          <w:lang w:eastAsia="en-GB"/>
        </w:rPr>
        <w:t xml:space="preserve">, </w:t>
      </w:r>
      <w:r w:rsidRPr="00496401">
        <w:rPr>
          <w:rFonts w:eastAsia="Times New Roman" w:cstheme="minorHAnsi"/>
          <w:lang w:eastAsia="en-GB"/>
        </w:rPr>
        <w:t>Web development projects</w:t>
      </w:r>
      <w:r>
        <w:rPr>
          <w:rFonts w:eastAsia="Times New Roman" w:cstheme="minorHAnsi"/>
          <w:lang w:eastAsia="en-GB"/>
        </w:rPr>
        <w:t xml:space="preserve">, </w:t>
      </w:r>
      <w:r w:rsidRPr="00496401">
        <w:rPr>
          <w:rFonts w:eastAsia="Times New Roman" w:cstheme="minorHAnsi"/>
          <w:lang w:eastAsia="en-GB"/>
        </w:rPr>
        <w:t>Programming</w:t>
      </w:r>
      <w:r>
        <w:rPr>
          <w:rFonts w:eastAsia="Times New Roman" w:cstheme="minorHAnsi"/>
          <w:lang w:eastAsia="en-GB"/>
        </w:rPr>
        <w:t xml:space="preserve">, </w:t>
      </w:r>
      <w:r w:rsidRPr="00496401">
        <w:rPr>
          <w:rFonts w:eastAsia="Times New Roman" w:cstheme="minorHAnsi"/>
          <w:lang w:eastAsia="en-GB"/>
        </w:rPr>
        <w:t>Teamwork and Collaboration</w:t>
      </w:r>
      <w:r>
        <w:rPr>
          <w:rFonts w:eastAsia="Times New Roman" w:cstheme="minorHAnsi"/>
          <w:lang w:eastAsia="en-GB"/>
        </w:rPr>
        <w:t xml:space="preserve">, </w:t>
      </w:r>
      <w:r w:rsidRPr="00496401">
        <w:rPr>
          <w:rFonts w:eastAsia="Times New Roman" w:cstheme="minorHAnsi"/>
          <w:lang w:eastAsia="en-GB"/>
        </w:rPr>
        <w:t>MS Office</w:t>
      </w:r>
      <w:r>
        <w:rPr>
          <w:rFonts w:eastAsia="Times New Roman" w:cstheme="minorHAnsi"/>
          <w:lang w:eastAsia="en-GB"/>
        </w:rPr>
        <w:t xml:space="preserve">, Computer and Network </w:t>
      </w:r>
      <w:r w:rsidRPr="00496401">
        <w:rPr>
          <w:rFonts w:eastAsia="Times New Roman" w:cstheme="minorHAnsi"/>
          <w:lang w:eastAsia="en-GB"/>
        </w:rPr>
        <w:t>Maintenance and Repair</w:t>
      </w:r>
      <w:r>
        <w:rPr>
          <w:rFonts w:eastAsia="Times New Roman" w:cstheme="minorHAnsi"/>
          <w:lang w:eastAsia="en-GB"/>
        </w:rPr>
        <w:t xml:space="preserve">, </w:t>
      </w:r>
      <w:r w:rsidRPr="00496401">
        <w:rPr>
          <w:rFonts w:eastAsia="Times New Roman" w:cstheme="minorHAnsi"/>
          <w:lang w:eastAsia="en-GB"/>
        </w:rPr>
        <w:t>Training and Development</w:t>
      </w:r>
      <w:r w:rsidR="002062F4">
        <w:rPr>
          <w:rFonts w:eastAsia="Times New Roman" w:cstheme="minorHAnsi"/>
          <w:lang w:eastAsia="en-GB"/>
        </w:rPr>
        <w:t xml:space="preserve"> and </w:t>
      </w:r>
      <w:r w:rsidRPr="00496401">
        <w:rPr>
          <w:rFonts w:eastAsia="Times New Roman" w:cstheme="minorHAnsi"/>
          <w:lang w:eastAsia="en-GB"/>
        </w:rPr>
        <w:t>Critical Thinking</w:t>
      </w:r>
    </w:p>
    <w:p w14:paraId="29440AEF" w14:textId="1A8F87D0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0427" w14:textId="77777777" w:rsidR="00780E71" w:rsidRDefault="00780E71" w:rsidP="0068194B">
      <w:r>
        <w:separator/>
      </w:r>
    </w:p>
    <w:p w14:paraId="6FD717FE" w14:textId="77777777" w:rsidR="00780E71" w:rsidRDefault="00780E71"/>
    <w:p w14:paraId="29C06496" w14:textId="77777777" w:rsidR="00780E71" w:rsidRDefault="00780E71"/>
  </w:endnote>
  <w:endnote w:type="continuationSeparator" w:id="0">
    <w:p w14:paraId="1DFCD398" w14:textId="77777777" w:rsidR="00780E71" w:rsidRDefault="00780E71" w:rsidP="0068194B">
      <w:r>
        <w:continuationSeparator/>
      </w:r>
    </w:p>
    <w:p w14:paraId="074E3C39" w14:textId="77777777" w:rsidR="00780E71" w:rsidRDefault="00780E71"/>
    <w:p w14:paraId="5F690D8E" w14:textId="77777777" w:rsidR="00780E71" w:rsidRDefault="00780E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Unicode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D5973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E72F8" w14:textId="77777777" w:rsidR="00780E71" w:rsidRDefault="00780E71" w:rsidP="0068194B">
      <w:r>
        <w:separator/>
      </w:r>
    </w:p>
    <w:p w14:paraId="79DD7A71" w14:textId="77777777" w:rsidR="00780E71" w:rsidRDefault="00780E71"/>
    <w:p w14:paraId="40AF45E6" w14:textId="77777777" w:rsidR="00780E71" w:rsidRDefault="00780E71"/>
  </w:footnote>
  <w:footnote w:type="continuationSeparator" w:id="0">
    <w:p w14:paraId="2C2B4B01" w14:textId="77777777" w:rsidR="00780E71" w:rsidRDefault="00780E71" w:rsidP="0068194B">
      <w:r>
        <w:continuationSeparator/>
      </w:r>
    </w:p>
    <w:p w14:paraId="13E92056" w14:textId="77777777" w:rsidR="00780E71" w:rsidRDefault="00780E71"/>
    <w:p w14:paraId="718A34D8" w14:textId="77777777" w:rsidR="00780E71" w:rsidRDefault="00780E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71B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E351D2" wp14:editId="19C6D22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3173C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F51E05"/>
    <w:multiLevelType w:val="multilevel"/>
    <w:tmpl w:val="A07675B0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0522036"/>
    <w:multiLevelType w:val="multilevel"/>
    <w:tmpl w:val="C32C0258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82960"/>
    <w:multiLevelType w:val="multilevel"/>
    <w:tmpl w:val="E104F1BE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num w:numId="1" w16cid:durableId="514617664">
    <w:abstractNumId w:val="9"/>
  </w:num>
  <w:num w:numId="2" w16cid:durableId="1419057558">
    <w:abstractNumId w:val="8"/>
  </w:num>
  <w:num w:numId="3" w16cid:durableId="1846674273">
    <w:abstractNumId w:val="7"/>
  </w:num>
  <w:num w:numId="4" w16cid:durableId="74742013">
    <w:abstractNumId w:val="6"/>
  </w:num>
  <w:num w:numId="5" w16cid:durableId="640964977">
    <w:abstractNumId w:val="10"/>
  </w:num>
  <w:num w:numId="6" w16cid:durableId="1376854382">
    <w:abstractNumId w:val="3"/>
  </w:num>
  <w:num w:numId="7" w16cid:durableId="1413694782">
    <w:abstractNumId w:val="12"/>
  </w:num>
  <w:num w:numId="8" w16cid:durableId="1542741617">
    <w:abstractNumId w:val="2"/>
  </w:num>
  <w:num w:numId="9" w16cid:durableId="2049790679">
    <w:abstractNumId w:val="13"/>
  </w:num>
  <w:num w:numId="10" w16cid:durableId="546183954">
    <w:abstractNumId w:val="5"/>
  </w:num>
  <w:num w:numId="11" w16cid:durableId="728186102">
    <w:abstractNumId w:val="4"/>
  </w:num>
  <w:num w:numId="12" w16cid:durableId="1717269855">
    <w:abstractNumId w:val="1"/>
  </w:num>
  <w:num w:numId="13" w16cid:durableId="1988707741">
    <w:abstractNumId w:val="0"/>
  </w:num>
  <w:num w:numId="14" w16cid:durableId="1203060148">
    <w:abstractNumId w:val="11"/>
  </w:num>
  <w:num w:numId="15" w16cid:durableId="793251594">
    <w:abstractNumId w:val="14"/>
  </w:num>
  <w:num w:numId="16" w16cid:durableId="6703731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E5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7EE5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2F4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96401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80E71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154D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338C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80B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2062F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N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4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2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7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ysutdigitalstudios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390E72BAFE714C8E4EE037AF8E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85132-D9A9-C94A-8226-087F5380B572}"/>
      </w:docPartPr>
      <w:docPartBody>
        <w:p w:rsidR="00000000" w:rsidRDefault="00000000">
          <w:pPr>
            <w:pStyle w:val="8D390E72BAFE714C8E4EE037AF8EF38A"/>
          </w:pPr>
          <w:r w:rsidRPr="00CF1A49">
            <w:t>Experience</w:t>
          </w:r>
        </w:p>
      </w:docPartBody>
    </w:docPart>
    <w:docPart>
      <w:docPartPr>
        <w:name w:val="3C717439E32527418E6AF3B8FE7BD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F71E3-7684-7842-8A29-A3BF9A815B22}"/>
      </w:docPartPr>
      <w:docPartBody>
        <w:p w:rsidR="00000000" w:rsidRDefault="00000000">
          <w:pPr>
            <w:pStyle w:val="3C717439E32527418E6AF3B8FE7BD494"/>
          </w:pPr>
          <w:r w:rsidRPr="00CF1A49">
            <w:t>Education</w:t>
          </w:r>
        </w:p>
      </w:docPartBody>
    </w:docPart>
    <w:docPart>
      <w:docPartPr>
        <w:name w:val="C432E1651746694AB1EE6C016C391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B5268-9859-F040-9BB8-C5BADC7517DB}"/>
      </w:docPartPr>
      <w:docPartBody>
        <w:p w:rsidR="00000000" w:rsidRDefault="00000000">
          <w:pPr>
            <w:pStyle w:val="C432E1651746694AB1EE6C016C3910F4"/>
          </w:pPr>
          <w:r w:rsidRPr="00CF1A49">
            <w:t>Skills</w:t>
          </w:r>
        </w:p>
      </w:docPartBody>
    </w:docPart>
    <w:docPart>
      <w:docPartPr>
        <w:name w:val="4CF91513FEC69F4C9219A9B3B3798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162CE-B1EB-B243-9F3A-1B6E7306C817}"/>
      </w:docPartPr>
      <w:docPartBody>
        <w:p w:rsidR="00000000" w:rsidRDefault="00000000">
          <w:pPr>
            <w:pStyle w:val="4CF91513FEC69F4C9219A9B3B3798A6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Unicode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05"/>
    <w:rsid w:val="000C2305"/>
    <w:rsid w:val="0039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8B37466E005C43862AC095D94EEF69">
    <w:name w:val="0C8B37466E005C43862AC095D94EEF6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69C5F6B2675DE4EAFC4C99854BFDBBF">
    <w:name w:val="469C5F6B2675DE4EAFC4C99854BFDBBF"/>
  </w:style>
  <w:style w:type="paragraph" w:customStyle="1" w:styleId="B0C92A278DBD004FA6785248FD49E222">
    <w:name w:val="B0C92A278DBD004FA6785248FD49E222"/>
  </w:style>
  <w:style w:type="paragraph" w:customStyle="1" w:styleId="29FFC7E3B52EAF4C9E67FEB49C6FCE1D">
    <w:name w:val="29FFC7E3B52EAF4C9E67FEB49C6FCE1D"/>
  </w:style>
  <w:style w:type="paragraph" w:customStyle="1" w:styleId="0C3B7B56F551D245B8064E2CF1CFD47D">
    <w:name w:val="0C3B7B56F551D245B8064E2CF1CFD47D"/>
  </w:style>
  <w:style w:type="paragraph" w:customStyle="1" w:styleId="4F22D0F2CB65FC41B35EC39AE618F7E4">
    <w:name w:val="4F22D0F2CB65FC41B35EC39AE618F7E4"/>
  </w:style>
  <w:style w:type="paragraph" w:customStyle="1" w:styleId="E5315F427433D749A5B226140D291D64">
    <w:name w:val="E5315F427433D749A5B226140D291D64"/>
  </w:style>
  <w:style w:type="paragraph" w:customStyle="1" w:styleId="E2B99005AA202240BE655CAD552DC236">
    <w:name w:val="E2B99005AA202240BE655CAD552DC236"/>
  </w:style>
  <w:style w:type="paragraph" w:customStyle="1" w:styleId="688D669338A08647BA7F55F13A3D000E">
    <w:name w:val="688D669338A08647BA7F55F13A3D000E"/>
  </w:style>
  <w:style w:type="paragraph" w:customStyle="1" w:styleId="264DC4F9F109B349A474E70BCD3CAAE7">
    <w:name w:val="264DC4F9F109B349A474E70BCD3CAAE7"/>
  </w:style>
  <w:style w:type="paragraph" w:customStyle="1" w:styleId="CEDABEB155FA5E4FBF66743C4E16101E">
    <w:name w:val="CEDABEB155FA5E4FBF66743C4E16101E"/>
  </w:style>
  <w:style w:type="paragraph" w:customStyle="1" w:styleId="8D390E72BAFE714C8E4EE037AF8EF38A">
    <w:name w:val="8D390E72BAFE714C8E4EE037AF8EF38A"/>
  </w:style>
  <w:style w:type="paragraph" w:customStyle="1" w:styleId="00C940CDF3A6344088F6FF48B5E7C7F5">
    <w:name w:val="00C940CDF3A6344088F6FF48B5E7C7F5"/>
  </w:style>
  <w:style w:type="paragraph" w:customStyle="1" w:styleId="C8427DFC6D32E641961EC50D90D48567">
    <w:name w:val="C8427DFC6D32E641961EC50D90D48567"/>
  </w:style>
  <w:style w:type="paragraph" w:customStyle="1" w:styleId="6C785E6B16D9094DB8E8B5DD4355DFBC">
    <w:name w:val="6C785E6B16D9094DB8E8B5DD4355DFB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E622D5657A6F544B5FE65847CE6940F">
    <w:name w:val="4E622D5657A6F544B5FE65847CE6940F"/>
  </w:style>
  <w:style w:type="paragraph" w:customStyle="1" w:styleId="33494175FCC4CB40A3A2CADE97E0E26D">
    <w:name w:val="33494175FCC4CB40A3A2CADE97E0E26D"/>
  </w:style>
  <w:style w:type="paragraph" w:customStyle="1" w:styleId="232B9E206DFC9B4EB1E136512935126C">
    <w:name w:val="232B9E206DFC9B4EB1E136512935126C"/>
  </w:style>
  <w:style w:type="paragraph" w:customStyle="1" w:styleId="DADFB0152076354B9E5C613857239309">
    <w:name w:val="DADFB0152076354B9E5C613857239309"/>
  </w:style>
  <w:style w:type="paragraph" w:customStyle="1" w:styleId="2096E8056B5F3B419AF8B0A426A180CD">
    <w:name w:val="2096E8056B5F3B419AF8B0A426A180CD"/>
  </w:style>
  <w:style w:type="paragraph" w:customStyle="1" w:styleId="AC3096A81FACBF4682E77679278DF723">
    <w:name w:val="AC3096A81FACBF4682E77679278DF723"/>
  </w:style>
  <w:style w:type="paragraph" w:customStyle="1" w:styleId="A6061B05B5EB8C4B8C7E31078EC7793E">
    <w:name w:val="A6061B05B5EB8C4B8C7E31078EC7793E"/>
  </w:style>
  <w:style w:type="paragraph" w:customStyle="1" w:styleId="3C717439E32527418E6AF3B8FE7BD494">
    <w:name w:val="3C717439E32527418E6AF3B8FE7BD494"/>
  </w:style>
  <w:style w:type="paragraph" w:customStyle="1" w:styleId="369F5F27F6E45D45AE45A0FD233067AB">
    <w:name w:val="369F5F27F6E45D45AE45A0FD233067AB"/>
  </w:style>
  <w:style w:type="paragraph" w:customStyle="1" w:styleId="1E60CBB13662F9459309F7ECBB9A0C5B">
    <w:name w:val="1E60CBB13662F9459309F7ECBB9A0C5B"/>
  </w:style>
  <w:style w:type="paragraph" w:customStyle="1" w:styleId="C8BF4532FC830D4DBC10855ADCB56D67">
    <w:name w:val="C8BF4532FC830D4DBC10855ADCB56D67"/>
  </w:style>
  <w:style w:type="paragraph" w:customStyle="1" w:styleId="CFF27BA607CD9742817F25E069919955">
    <w:name w:val="CFF27BA607CD9742817F25E069919955"/>
  </w:style>
  <w:style w:type="paragraph" w:customStyle="1" w:styleId="B87425E221B8964B9E29F3128C74FBA0">
    <w:name w:val="B87425E221B8964B9E29F3128C74FBA0"/>
  </w:style>
  <w:style w:type="paragraph" w:customStyle="1" w:styleId="573A43A0CAA6224D98FA6218AF823AD0">
    <w:name w:val="573A43A0CAA6224D98FA6218AF823AD0"/>
  </w:style>
  <w:style w:type="paragraph" w:customStyle="1" w:styleId="EA7650F71F01684EBB4D2A5B49D25ABF">
    <w:name w:val="EA7650F71F01684EBB4D2A5B49D25ABF"/>
  </w:style>
  <w:style w:type="paragraph" w:customStyle="1" w:styleId="58AC8EB7A6B9024E9E03B16D5A99BD33">
    <w:name w:val="58AC8EB7A6B9024E9E03B16D5A99BD33"/>
  </w:style>
  <w:style w:type="paragraph" w:customStyle="1" w:styleId="38D13D8142D52742A7A749D845A1B048">
    <w:name w:val="38D13D8142D52742A7A749D845A1B048"/>
  </w:style>
  <w:style w:type="paragraph" w:customStyle="1" w:styleId="E704E60B1138CA44AC8E1794142964DE">
    <w:name w:val="E704E60B1138CA44AC8E1794142964DE"/>
  </w:style>
  <w:style w:type="paragraph" w:customStyle="1" w:styleId="C432E1651746694AB1EE6C016C3910F4">
    <w:name w:val="C432E1651746694AB1EE6C016C3910F4"/>
  </w:style>
  <w:style w:type="paragraph" w:customStyle="1" w:styleId="D1D8AA49CBCB574BBFEB204C7C31D74A">
    <w:name w:val="D1D8AA49CBCB574BBFEB204C7C31D74A"/>
  </w:style>
  <w:style w:type="paragraph" w:customStyle="1" w:styleId="A541F4AB99624C4583385610880D9074">
    <w:name w:val="A541F4AB99624C4583385610880D9074"/>
  </w:style>
  <w:style w:type="paragraph" w:customStyle="1" w:styleId="D181BD9BA82AD548ACAE373E8842E3DC">
    <w:name w:val="D181BD9BA82AD548ACAE373E8842E3DC"/>
  </w:style>
  <w:style w:type="paragraph" w:customStyle="1" w:styleId="AB3F2BA4CDEE934EB629CC64272DAD07">
    <w:name w:val="AB3F2BA4CDEE934EB629CC64272DAD07"/>
  </w:style>
  <w:style w:type="paragraph" w:customStyle="1" w:styleId="5A69526C63A5754191168C04EC56C58B">
    <w:name w:val="5A69526C63A5754191168C04EC56C58B"/>
  </w:style>
  <w:style w:type="paragraph" w:customStyle="1" w:styleId="4CF91513FEC69F4C9219A9B3B3798A6F">
    <w:name w:val="4CF91513FEC69F4C9219A9B3B3798A6F"/>
  </w:style>
  <w:style w:type="paragraph" w:customStyle="1" w:styleId="723BDC8C79168245A1A18EF8D4516D2B">
    <w:name w:val="723BDC8C79168245A1A18EF8D4516D2B"/>
  </w:style>
  <w:style w:type="paragraph" w:customStyle="1" w:styleId="30E6A2A515D72F409BACED85D77BFFCD">
    <w:name w:val="30E6A2A515D72F409BACED85D77BFFCD"/>
    <w:rsid w:val="000C2305"/>
  </w:style>
  <w:style w:type="paragraph" w:customStyle="1" w:styleId="07D19044F333E34EA35FD18AC93D2DE0">
    <w:name w:val="07D19044F333E34EA35FD18AC93D2DE0"/>
    <w:rsid w:val="000C2305"/>
  </w:style>
  <w:style w:type="paragraph" w:customStyle="1" w:styleId="62FCE38E96C08C4494038862E592930F">
    <w:name w:val="62FCE38E96C08C4494038862E592930F"/>
    <w:rsid w:val="000C2305"/>
  </w:style>
  <w:style w:type="paragraph" w:customStyle="1" w:styleId="731FA09DCF656D48AC277D30153E10C7">
    <w:name w:val="731FA09DCF656D48AC277D30153E10C7"/>
    <w:rsid w:val="000C2305"/>
  </w:style>
  <w:style w:type="paragraph" w:customStyle="1" w:styleId="F4DC30A53CB058488E38BBD61C659C1B">
    <w:name w:val="F4DC30A53CB058488E38BBD61C659C1B"/>
    <w:rsid w:val="000C2305"/>
  </w:style>
  <w:style w:type="paragraph" w:customStyle="1" w:styleId="5EE51964F521C44689C154ACA1A561C0">
    <w:name w:val="5EE51964F521C44689C154ACA1A561C0"/>
    <w:rsid w:val="000C2305"/>
  </w:style>
  <w:style w:type="paragraph" w:customStyle="1" w:styleId="65597491A1E88646ACE2C9BF176E4533">
    <w:name w:val="65597491A1E88646ACE2C9BF176E4533"/>
    <w:rsid w:val="000C2305"/>
  </w:style>
  <w:style w:type="paragraph" w:customStyle="1" w:styleId="06A565EA2EDB6D4D8E051F31A6A404AA">
    <w:name w:val="06A565EA2EDB6D4D8E051F31A6A404AA"/>
    <w:rsid w:val="000C2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2022-10-28T21:45:00Z</dcterms:created>
  <dcterms:modified xsi:type="dcterms:W3CDTF">2022-10-28T22:33:00Z</dcterms:modified>
  <cp:category/>
</cp:coreProperties>
</file>